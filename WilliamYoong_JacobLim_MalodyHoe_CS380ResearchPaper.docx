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602C1" w14:textId="2401F913" w:rsidR="00307C76" w:rsidRDefault="00CA2ABB" w:rsidP="00790B29">
      <w:pPr>
        <w:pStyle w:val="Title"/>
        <w:jc w:val="left"/>
      </w:pPr>
      <w:r w:rsidRPr="00CA2ABB">
        <w:t>Alphabet Glyph Generator</w:t>
      </w:r>
    </w:p>
    <w:p w14:paraId="23245E50" w14:textId="58C0B469" w:rsidR="00394B1E" w:rsidRDefault="00EF44EF" w:rsidP="00790B29">
      <w:r w:rsidRPr="00EF44EF">
        <w:t>William Yoong, Jacob Lim, Malody Hoe</w:t>
      </w:r>
    </w:p>
    <w:p w14:paraId="4542DF61" w14:textId="77777777" w:rsidR="001B51D8" w:rsidRDefault="001B51D8" w:rsidP="00780077">
      <w:pPr>
        <w:pStyle w:val="Heading1"/>
      </w:pPr>
    </w:p>
    <w:p w14:paraId="31806E8C" w14:textId="77777777" w:rsidR="00790B29" w:rsidRDefault="002B16B9" w:rsidP="00780077">
      <w:pPr>
        <w:pStyle w:val="Heading1"/>
      </w:pPr>
      <w:r>
        <w:t>1</w:t>
      </w:r>
      <w:r>
        <w:tab/>
      </w:r>
      <w:r w:rsidR="00780077">
        <w:t>Introduction</w:t>
      </w:r>
    </w:p>
    <w:p w14:paraId="271DB053" w14:textId="77777777" w:rsidR="00AC5472" w:rsidRDefault="00780077" w:rsidP="00790B29">
      <w:r>
        <w:t>You must use this template doc as your starting point. Read the whole thing before writing, since it will save you time. Don’t change margins, spacing, fonts, or styles.</w:t>
      </w:r>
      <w:r w:rsidR="00AC5472">
        <w:t xml:space="preserve"> Everything is set up to accurately measure page count.</w:t>
      </w:r>
    </w:p>
    <w:p w14:paraId="39023439" w14:textId="77777777"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be refined or rewritten once the article is done to make sure it’s the best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14:paraId="249A40E8" w14:textId="77777777"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14:paraId="4CB8C1B9" w14:textId="78515EE0" w:rsidR="00AC5472" w:rsidRDefault="00AC5472" w:rsidP="00AC5472"/>
    <w:p w14:paraId="64B1ABBD" w14:textId="77777777" w:rsidR="00875A2F" w:rsidRDefault="00875A2F" w:rsidP="00AC5472"/>
    <w:p w14:paraId="7B99759F" w14:textId="3B72171C" w:rsidR="00AD385B" w:rsidRDefault="00AD385B" w:rsidP="00AC5472">
      <w:r>
        <w:t xml:space="preserve">Many games, especially Sci-Fi and Fantasy, have their own made-up languages with their corresponding alphabets. </w:t>
      </w:r>
      <w:r w:rsidR="00104CED">
        <w:t xml:space="preserve">These alphabets usually go through multiple iterations before the designers can finally settle on the right one for the language. </w:t>
      </w:r>
      <w:r w:rsidR="00497D7C">
        <w:t xml:space="preserve">This means many man hours are taken up by the artists to produce said iterations. What if there was a way to quickly produce these alphabets, simply by keying in a few values? </w:t>
      </w:r>
      <w:r w:rsidR="00140F8B">
        <w:t>That is what Alphabet Glyph Generator (AGG) intends to do. For example, coming up with the Demon Alphabet in DOOM could have been</w:t>
      </w:r>
      <w:r w:rsidR="008B5CA4">
        <w:t xml:space="preserve"> much easier if artists had access to AGG to come up with a good base to start designing. This would save a lot of time in their workflow, and allow for more iteration.</w:t>
      </w:r>
      <w:r w:rsidR="00917239">
        <w:t xml:space="preserve"> Si-Fi and Fantasy games take up a substantial chunk of games in the market and there’s still more to come. Having an AGG will help improve the </w:t>
      </w:r>
      <w:r w:rsidR="00C47538">
        <w:t xml:space="preserve">game </w:t>
      </w:r>
      <w:r w:rsidR="00917239">
        <w:t xml:space="preserve">and speed up workflow. </w:t>
      </w:r>
    </w:p>
    <w:p w14:paraId="22ED625E" w14:textId="39F614AF" w:rsidR="00921420" w:rsidRDefault="00921420" w:rsidP="00921420">
      <w:pPr>
        <w:pStyle w:val="Heading1"/>
      </w:pPr>
      <w:r>
        <w:t>2</w:t>
      </w:r>
      <w:r w:rsidR="00C24FCA">
        <w:tab/>
        <w:t xml:space="preserve">Alphabets </w:t>
      </w:r>
      <w:r w:rsidR="00A03CBD">
        <w:t>Design</w:t>
      </w:r>
    </w:p>
    <w:p w14:paraId="5F4BF924" w14:textId="0C15E4B6" w:rsidR="00E966CC" w:rsidRDefault="00A03CBD" w:rsidP="00A03CBD">
      <w:r>
        <w:t xml:space="preserve">Before getting into the algorithm of AGG, we should first have a basic understanding of alphabets and </w:t>
      </w:r>
      <w:r w:rsidR="002C586B">
        <w:t>the patterns that they have</w:t>
      </w:r>
      <w:r>
        <w:t>.</w:t>
      </w:r>
      <w:r w:rsidR="001F606D">
        <w:t xml:space="preserve"> Luckily, there are a great deal of languages </w:t>
      </w:r>
      <w:r w:rsidR="00187A5C">
        <w:t>o</w:t>
      </w:r>
      <w:r w:rsidR="001F606D">
        <w:t xml:space="preserve">n Earth to draw examples from. </w:t>
      </w:r>
      <w:r w:rsidR="00FB2BFE">
        <w:t xml:space="preserve">First, let us take a look at the English alphabet. </w:t>
      </w:r>
      <w:r w:rsidR="006134B4">
        <w:t>The English alphabet is a good simple example to start of with, as the alphabet mainly consists of no more than 2 strokes to produce (with the exception of some letters).</w:t>
      </w:r>
      <w:r w:rsidR="00E966CC">
        <w:t xml:space="preserve"> The English alphabet mainly consists of lines and arcs (curves)</w:t>
      </w:r>
      <w:r w:rsidR="00AE7888">
        <w:t xml:space="preserve">, as with many other languages. </w:t>
      </w:r>
      <w:r w:rsidR="00FF0527">
        <w:t>In English, the alphabet generally flow</w:t>
      </w:r>
      <w:r w:rsidR="00CE166B">
        <w:t>s</w:t>
      </w:r>
      <w:r w:rsidR="00FF0527">
        <w:t xml:space="preserve"> well between strokes</w:t>
      </w:r>
      <w:r w:rsidR="00D91860">
        <w:t xml:space="preserve">. </w:t>
      </w:r>
      <w:r w:rsidR="00C55305">
        <w:t xml:space="preserve">With the exception of some letters, the strokes usually connect to </w:t>
      </w:r>
      <w:r w:rsidR="00C55305">
        <w:lastRenderedPageBreak/>
        <w:t xml:space="preserve">each other. </w:t>
      </w:r>
      <w:r w:rsidR="00CD08A6">
        <w:t>The minimal number of strokes also helps with thi</w:t>
      </w:r>
      <w:r w:rsidR="00647B1D">
        <w:t xml:space="preserve">s. </w:t>
      </w:r>
      <w:r w:rsidR="001617A7">
        <w:t>This is one pattern to keep in mind when making an AGG – continuity</w:t>
      </w:r>
      <w:r w:rsidR="00B32698">
        <w:t xml:space="preserve"> and flow</w:t>
      </w:r>
      <w:r w:rsidR="001617A7">
        <w:t xml:space="preserve">. </w:t>
      </w:r>
    </w:p>
    <w:p w14:paraId="3EF3D337" w14:textId="77777777" w:rsidR="00B54BB4" w:rsidRDefault="00B54BB4" w:rsidP="00A03CBD"/>
    <w:p w14:paraId="0141DAB5" w14:textId="39DC358D" w:rsidR="00FC239B" w:rsidRDefault="00B54BB4" w:rsidP="00A03CBD">
      <w:r>
        <w:rPr>
          <w:noProof/>
          <w:lang w:eastAsia="ja-JP"/>
        </w:rPr>
        <w:drawing>
          <wp:inline distT="0" distB="0" distL="0" distR="0" wp14:anchorId="787405F3" wp14:editId="19B82F8A">
            <wp:extent cx="5669280" cy="3588385"/>
            <wp:effectExtent l="0" t="0" r="7620" b="0"/>
            <wp:docPr id="1" name="Picture 1" descr="Image result for chinese word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hinese word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3588385"/>
                    </a:xfrm>
                    <a:prstGeom prst="rect">
                      <a:avLst/>
                    </a:prstGeom>
                    <a:noFill/>
                    <a:ln>
                      <a:noFill/>
                    </a:ln>
                  </pic:spPr>
                </pic:pic>
              </a:graphicData>
            </a:graphic>
          </wp:inline>
        </w:drawing>
      </w:r>
    </w:p>
    <w:p w14:paraId="1B8CA4B0" w14:textId="7D96B186" w:rsidR="00FA6CC8" w:rsidRDefault="00D432D1" w:rsidP="00A03CBD">
      <w:r>
        <w:t xml:space="preserve">Figure 1 </w:t>
      </w:r>
      <w:r w:rsidR="008A1A73">
        <w:tab/>
      </w:r>
      <w:r>
        <w:t xml:space="preserve">Examples of </w:t>
      </w:r>
      <w:r w:rsidR="008A1A73">
        <w:t>common Chinese character</w:t>
      </w:r>
      <w:r w:rsidR="004F7891">
        <w:t>s</w:t>
      </w:r>
      <w:r w:rsidR="008A1A73">
        <w:t>.</w:t>
      </w:r>
      <w:r w:rsidR="00B748E6">
        <w:t xml:space="preserve"> </w:t>
      </w:r>
    </w:p>
    <w:p w14:paraId="7E523BFA" w14:textId="64BBD406" w:rsidR="00B748E6" w:rsidRDefault="00B748E6" w:rsidP="00A03CBD"/>
    <w:p w14:paraId="14C1D422" w14:textId="19256DB9" w:rsidR="00B748E6" w:rsidRDefault="00B748E6" w:rsidP="00A03CBD">
      <w:r>
        <w:t xml:space="preserve">Next, let’s take a look at a more complicated language, that uses a completely different design philosophy in creating their characters/alphabets. </w:t>
      </w:r>
      <w:r w:rsidR="006D2FB4">
        <w:t xml:space="preserve">Referring to Figure 1, you can see a table of common Chinese characters. </w:t>
      </w:r>
      <w:r w:rsidR="00B36CF0">
        <w:t xml:space="preserve">Chinese characters are described as logograms, and with good reason. </w:t>
      </w:r>
      <w:r w:rsidR="00345CBB">
        <w:t xml:space="preserve">The Chinese glyphs are said to be derived from the shapes of what the words represent. </w:t>
      </w:r>
    </w:p>
    <w:p w14:paraId="4BEF186A" w14:textId="299283FB" w:rsidR="00FA6CC8" w:rsidRDefault="00FA6CC8" w:rsidP="00A03CBD">
      <w:r>
        <w:rPr>
          <w:noProof/>
          <w:lang w:eastAsia="ja-JP"/>
        </w:rPr>
        <w:lastRenderedPageBreak/>
        <w:drawing>
          <wp:inline distT="0" distB="0" distL="0" distR="0" wp14:anchorId="61349A0B" wp14:editId="4A047F40">
            <wp:extent cx="5669280" cy="4759325"/>
            <wp:effectExtent l="0" t="0" r="7620" b="3175"/>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pic:nvPicPr>
                  <pic:blipFill>
                    <a:blip r:embed="rId12"/>
                    <a:stretch>
                      <a:fillRect/>
                    </a:stretch>
                  </pic:blipFill>
                  <pic:spPr>
                    <a:xfrm>
                      <a:off x="0" y="0"/>
                      <a:ext cx="5669280" cy="4759325"/>
                    </a:xfrm>
                    <a:prstGeom prst="rect">
                      <a:avLst/>
                    </a:prstGeom>
                  </pic:spPr>
                </pic:pic>
              </a:graphicData>
            </a:graphic>
          </wp:inline>
        </w:drawing>
      </w:r>
    </w:p>
    <w:p w14:paraId="74DE03D4" w14:textId="0343A165" w:rsidR="00FA6CC8" w:rsidRDefault="00FA6CC8" w:rsidP="00A03CBD">
      <w:r>
        <w:t>Figure 2</w:t>
      </w:r>
      <w:r>
        <w:tab/>
        <w:t xml:space="preserve">List of evolutions to from drawings to modern Chinese. </w:t>
      </w:r>
    </w:p>
    <w:p w14:paraId="54933F9C" w14:textId="2FFC2C0D" w:rsidR="00983FB7" w:rsidRDefault="00983FB7" w:rsidP="00A03CBD"/>
    <w:p w14:paraId="7832BA2C" w14:textId="29AE6F8B" w:rsidR="00983FB7" w:rsidRPr="00A03CBD" w:rsidRDefault="00BE2FCC" w:rsidP="00A03CBD">
      <w:r>
        <w:t>In Figure 2, the first line, shows the evolution of the Chinese word for human. The word evolves from a simple drawing of a person</w:t>
      </w:r>
      <w:r w:rsidR="00DE4652">
        <w:t xml:space="preserve"> to an</w:t>
      </w:r>
      <w:r>
        <w:t xml:space="preserve"> exaggerated </w:t>
      </w:r>
      <w:r w:rsidR="00DE4652">
        <w:t xml:space="preserve">form </w:t>
      </w:r>
      <w:r>
        <w:t>to enhance the features of the object in question</w:t>
      </w:r>
      <w:r w:rsidR="00DE4652">
        <w:t>.</w:t>
      </w:r>
      <w:r>
        <w:t xml:space="preserve"> </w:t>
      </w:r>
      <w:r w:rsidR="00DE4652">
        <w:t>T</w:t>
      </w:r>
      <w:r>
        <w:t>hen</w:t>
      </w:r>
      <w:r w:rsidR="00DE4652">
        <w:t>, over the years</w:t>
      </w:r>
      <w:r w:rsidR="00E4361F">
        <w:t>,</w:t>
      </w:r>
      <w:r w:rsidR="00DE4652">
        <w:t xml:space="preserve"> it has been</w:t>
      </w:r>
      <w:r>
        <w:t xml:space="preserve"> simplified</w:t>
      </w:r>
      <w:r w:rsidR="006E592E">
        <w:t xml:space="preserve"> to what it is today</w:t>
      </w:r>
      <w:r>
        <w:t xml:space="preserve">. </w:t>
      </w:r>
      <w:r w:rsidR="007F7869">
        <w:t xml:space="preserve">This is the design philosophy of the Chinese when it comes to </w:t>
      </w:r>
      <w:r w:rsidR="00192101">
        <w:t xml:space="preserve">(creating) </w:t>
      </w:r>
      <w:r w:rsidR="007F7869">
        <w:t xml:space="preserve">their characters. </w:t>
      </w:r>
      <w:r w:rsidR="001D51C5">
        <w:t xml:space="preserve">So, another pattern to keep in mind is to draw reference from real life and using it as the basis (or seed) for the glyph. </w:t>
      </w:r>
    </w:p>
    <w:p w14:paraId="78E505D1" w14:textId="1ABF5810" w:rsidR="00C24FCA" w:rsidRDefault="00C24FCA" w:rsidP="00C24FCA">
      <w:pPr>
        <w:pStyle w:val="Heading1"/>
      </w:pPr>
      <w:r>
        <w:t>3</w:t>
      </w:r>
      <w:r>
        <w:tab/>
      </w:r>
      <w:r w:rsidR="00393EC0">
        <w:t xml:space="preserve">The Algorithm of </w:t>
      </w:r>
      <w:r w:rsidR="00393EC0" w:rsidRPr="00393EC0">
        <w:t>Alphabet Glyph Generator</w:t>
      </w:r>
    </w:p>
    <w:p w14:paraId="61E8E500" w14:textId="363F2A28" w:rsidR="00C24FCA" w:rsidRDefault="00116874" w:rsidP="00C24FCA">
      <w:r>
        <w:t xml:space="preserve">The language we will be using for Alphabet Glyph Generator will be JavaScript. The reason for using JavaScript is because it has access to canvas element, which has tools for us to draw strokes onto the screen such as straight lines, Bezier curve, arcs, and many others. </w:t>
      </w:r>
    </w:p>
    <w:p w14:paraId="0939534D" w14:textId="77777777" w:rsidR="00643E18" w:rsidRDefault="00643E18" w:rsidP="00C24FCA"/>
    <w:p w14:paraId="3657E9D4" w14:textId="77777777" w:rsidR="00643E18" w:rsidRDefault="00643E18" w:rsidP="00643E18">
      <w:pPr>
        <w:pStyle w:val="Code"/>
      </w:pPr>
    </w:p>
    <w:p w14:paraId="65B24A72" w14:textId="77777777" w:rsidR="00643E18" w:rsidRDefault="00643E18" w:rsidP="00643E18">
      <w:pPr>
        <w:pStyle w:val="Code"/>
      </w:pPr>
    </w:p>
    <w:p w14:paraId="03DEEEDB" w14:textId="77777777" w:rsidR="00643E18" w:rsidRDefault="00643E18" w:rsidP="00643E18">
      <w:pPr>
        <w:pStyle w:val="Code"/>
      </w:pPr>
    </w:p>
    <w:p w14:paraId="18890DA2" w14:textId="5A79F4F1" w:rsidR="00B76A9B" w:rsidRPr="00B76A9B" w:rsidRDefault="00B76A9B" w:rsidP="00643E18">
      <w:pPr>
        <w:pStyle w:val="Code"/>
        <w:rPr>
          <w:rFonts w:ascii="Times New Roman" w:hAnsi="Times New Roman"/>
        </w:rPr>
      </w:pPr>
      <w:r w:rsidRPr="00B76A9B">
        <w:rPr>
          <w:rFonts w:ascii="Times New Roman" w:hAnsi="Times New Roman"/>
        </w:rPr>
        <w:lastRenderedPageBreak/>
        <w:t>Listing 1</w:t>
      </w:r>
      <w:r>
        <w:rPr>
          <w:rFonts w:ascii="Times New Roman" w:hAnsi="Times New Roman"/>
        </w:rPr>
        <w:t xml:space="preserve">  </w:t>
      </w:r>
      <w:r w:rsidR="003C6D81">
        <w:rPr>
          <w:rFonts w:ascii="Times New Roman" w:hAnsi="Times New Roman"/>
        </w:rPr>
        <w:t xml:space="preserve">     R</w:t>
      </w:r>
      <w:r>
        <w:rPr>
          <w:rFonts w:ascii="Times New Roman" w:hAnsi="Times New Roman"/>
        </w:rPr>
        <w:t>andomizing the number of parts to draw.</w:t>
      </w:r>
    </w:p>
    <w:p w14:paraId="3F77F5C5" w14:textId="77777777" w:rsidR="00643E18" w:rsidRDefault="00643E18" w:rsidP="00643E18">
      <w:pPr>
        <w:pStyle w:val="Code"/>
      </w:pPr>
      <w:r>
        <w:t>let parts = [];</w:t>
      </w:r>
    </w:p>
    <w:p w14:paraId="781C58D6" w14:textId="53A66D10" w:rsidR="00643E18" w:rsidRDefault="00643E18" w:rsidP="00643E18">
      <w:pPr>
        <w:pStyle w:val="Code"/>
      </w:pPr>
      <w:r>
        <w:t xml:space="preserve">    for(let part = 0; part &lt; maxParts; ++part) {</w:t>
      </w:r>
    </w:p>
    <w:p w14:paraId="404ECB40" w14:textId="616DF62D" w:rsidR="007F06B4" w:rsidRDefault="007F06B4" w:rsidP="00643E18">
      <w:pPr>
        <w:pStyle w:val="Code"/>
      </w:pPr>
      <w:r>
        <w:t xml:space="preserve">        int diff = maxParts – minParts;</w:t>
      </w:r>
    </w:p>
    <w:p w14:paraId="7288F483" w14:textId="5FE15931" w:rsidR="00643E18" w:rsidRDefault="00643E18" w:rsidP="00643E18">
      <w:pPr>
        <w:pStyle w:val="Code"/>
      </w:pPr>
      <w:r>
        <w:t xml:space="preserve">        if(random.int(0, </w:t>
      </w:r>
      <w:r w:rsidR="007F06B4">
        <w:t>diff</w:t>
      </w:r>
      <w:r>
        <w:t>) &lt; part - minParts + 1)</w:t>
      </w:r>
    </w:p>
    <w:p w14:paraId="0B193FA7" w14:textId="77777777" w:rsidR="00643E18" w:rsidRDefault="00643E18" w:rsidP="007F06B4">
      <w:pPr>
        <w:pStyle w:val="Code"/>
      </w:pPr>
      <w:r>
        <w:t xml:space="preserve">            break;</w:t>
      </w:r>
    </w:p>
    <w:p w14:paraId="62AB9919" w14:textId="77777777" w:rsidR="00643E18" w:rsidRDefault="00643E18" w:rsidP="007F06B4">
      <w:pPr>
        <w:pStyle w:val="Code"/>
      </w:pPr>
      <w:r>
        <w:t xml:space="preserve">        parts.push(genPart());</w:t>
      </w:r>
    </w:p>
    <w:p w14:paraId="773D5AB4" w14:textId="6C1D2D18" w:rsidR="00643E18" w:rsidRDefault="00643E18" w:rsidP="007F06B4">
      <w:pPr>
        <w:pStyle w:val="Code"/>
      </w:pPr>
      <w:r>
        <w:t xml:space="preserve">    }</w:t>
      </w:r>
    </w:p>
    <w:p w14:paraId="7106B2E9" w14:textId="77777777" w:rsidR="00643E18" w:rsidRDefault="00643E18" w:rsidP="00C24FCA"/>
    <w:p w14:paraId="04F1B526" w14:textId="116FA0AC" w:rsidR="00C24FCA" w:rsidRDefault="00643E18" w:rsidP="00C24FCA">
      <w:r>
        <w:t xml:space="preserve">So the first step we take is to </w:t>
      </w:r>
      <w:r w:rsidR="00B76A9B">
        <w:t>generate the number of parts we want to draw between the minimum and maximum range. Each part consists of many different strokes and they will be drawn together at the end</w:t>
      </w:r>
      <w:r w:rsidR="006C7ACB">
        <w:t xml:space="preserve">, using genPart() to create each parts. Most alphabets start off from top to bottom and left to right, thus we add a bias such that start points will often start from the top-left position. </w:t>
      </w:r>
    </w:p>
    <w:p w14:paraId="49B9013F" w14:textId="77777777" w:rsidR="007F06B4" w:rsidRDefault="007F06B4" w:rsidP="00C24FCA"/>
    <w:p w14:paraId="40003D67" w14:textId="13C64BF5" w:rsidR="007F06B4" w:rsidRDefault="007F06B4" w:rsidP="00C24FCA">
      <w:r>
        <w:t xml:space="preserve">Once we determine our first starting point, we randomize a number between the minimum and maximum stroke and set that as the number of strokes for the current part. For each stroke in a part, there is a chance to reuse a previous stroke if any or we generate the stroke per normal. </w:t>
      </w:r>
      <w:r w:rsidR="00E801EB">
        <w:t xml:space="preserve">When generating a stroke, there are biases that are factor in. One of them determine the odds of generating a straight line, the other determine the odds of generating an arc. So all in all, there are three cases, generating a straight line, an arc or a Bezier curve as shown in </w:t>
      </w:r>
      <w:r w:rsidR="00AE4762">
        <w:t>L</w:t>
      </w:r>
      <w:r w:rsidR="00E801EB">
        <w:t>is</w:t>
      </w:r>
      <w:r w:rsidR="00F9574E">
        <w:t>t</w:t>
      </w:r>
      <w:r w:rsidR="00E801EB">
        <w:t>ing 2.</w:t>
      </w:r>
    </w:p>
    <w:p w14:paraId="7BBC24CC" w14:textId="77777777" w:rsidR="00871067" w:rsidRDefault="00871067" w:rsidP="00C24FCA"/>
    <w:p w14:paraId="16CB81D3" w14:textId="54D6E5AD" w:rsidR="00871067" w:rsidRDefault="00871067" w:rsidP="00C24FCA">
      <w:r>
        <w:t xml:space="preserve">Listing 2 </w:t>
      </w:r>
      <w:r w:rsidR="003C6D81">
        <w:t xml:space="preserve">              </w:t>
      </w:r>
      <w:r>
        <w:t>Generating a stroke, determine by RNG</w:t>
      </w:r>
    </w:p>
    <w:p w14:paraId="27B4295D" w14:textId="77777777" w:rsidR="00871067" w:rsidRDefault="00871067" w:rsidP="00871067">
      <w:pPr>
        <w:pStyle w:val="Code"/>
      </w:pPr>
      <w:r>
        <w:t>function genStroke(point) {</w:t>
      </w:r>
    </w:p>
    <w:p w14:paraId="45A39FDD" w14:textId="77777777" w:rsidR="00871067" w:rsidRDefault="00871067" w:rsidP="00871067">
      <w:pPr>
        <w:pStyle w:val="Code"/>
      </w:pPr>
      <w:r>
        <w:t xml:space="preserve">    if(random.number(0, 1) &lt; settings.jagginess)</w:t>
      </w:r>
    </w:p>
    <w:p w14:paraId="3138BB46" w14:textId="77777777" w:rsidR="00871067" w:rsidRDefault="00871067" w:rsidP="00871067">
      <w:pPr>
        <w:pStyle w:val="Code"/>
      </w:pPr>
      <w:r>
        <w:t xml:space="preserve">    {</w:t>
      </w:r>
    </w:p>
    <w:p w14:paraId="68754C09" w14:textId="77777777" w:rsidR="00871067" w:rsidRDefault="00871067" w:rsidP="00871067">
      <w:pPr>
        <w:pStyle w:val="Code"/>
      </w:pPr>
      <w:r>
        <w:t xml:space="preserve">        let points = [ point ];</w:t>
      </w:r>
    </w:p>
    <w:p w14:paraId="76F2ECC7" w14:textId="77777777" w:rsidR="00871067" w:rsidRDefault="00871067" w:rsidP="00871067">
      <w:pPr>
        <w:pStyle w:val="Code"/>
      </w:pPr>
      <w:r>
        <w:t xml:space="preserve">        for(let i = 1; i &lt; Line.requiredPoints; ++i)</w:t>
      </w:r>
    </w:p>
    <w:p w14:paraId="607283A1" w14:textId="77777777" w:rsidR="00871067" w:rsidRDefault="00871067" w:rsidP="00871067">
      <w:pPr>
        <w:pStyle w:val="Code"/>
      </w:pPr>
      <w:r>
        <w:t xml:space="preserve">            points.push(point = genNextPoint(point));</w:t>
      </w:r>
    </w:p>
    <w:p w14:paraId="2430A2B6" w14:textId="77777777" w:rsidR="00871067" w:rsidRDefault="00871067" w:rsidP="00871067">
      <w:pPr>
        <w:pStyle w:val="Code"/>
      </w:pPr>
      <w:r>
        <w:t xml:space="preserve">        return new Line(points);</w:t>
      </w:r>
    </w:p>
    <w:p w14:paraId="78DEF72E" w14:textId="77777777" w:rsidR="00871067" w:rsidRDefault="00871067" w:rsidP="00871067">
      <w:pPr>
        <w:pStyle w:val="Code"/>
      </w:pPr>
      <w:r>
        <w:t xml:space="preserve">    }</w:t>
      </w:r>
    </w:p>
    <w:p w14:paraId="1CBDA277" w14:textId="77777777" w:rsidR="00871067" w:rsidRDefault="00871067" w:rsidP="00871067">
      <w:pPr>
        <w:pStyle w:val="Code"/>
      </w:pPr>
      <w:r>
        <w:t xml:space="preserve">    else</w:t>
      </w:r>
    </w:p>
    <w:p w14:paraId="320E615C" w14:textId="77777777" w:rsidR="00871067" w:rsidRDefault="00871067" w:rsidP="00871067">
      <w:pPr>
        <w:pStyle w:val="Code"/>
      </w:pPr>
      <w:r>
        <w:t xml:space="preserve">    {</w:t>
      </w:r>
    </w:p>
    <w:p w14:paraId="6CB9CDC0" w14:textId="77777777" w:rsidR="00871067" w:rsidRDefault="00871067" w:rsidP="00871067">
      <w:pPr>
        <w:pStyle w:val="Code"/>
      </w:pPr>
      <w:r>
        <w:t xml:space="preserve">        if(random.number(0, 1) &lt; settings.arcWeight)</w:t>
      </w:r>
    </w:p>
    <w:p w14:paraId="2F173BF5" w14:textId="77777777" w:rsidR="00871067" w:rsidRDefault="00871067" w:rsidP="00871067">
      <w:pPr>
        <w:pStyle w:val="Code"/>
      </w:pPr>
      <w:r>
        <w:t xml:space="preserve">        {</w:t>
      </w:r>
    </w:p>
    <w:p w14:paraId="2963ED90" w14:textId="77777777" w:rsidR="00871067" w:rsidRDefault="00871067" w:rsidP="00871067">
      <w:pPr>
        <w:pStyle w:val="Code"/>
      </w:pPr>
      <w:r>
        <w:t xml:space="preserve">            let points = [ point ];</w:t>
      </w:r>
    </w:p>
    <w:p w14:paraId="799D72B1" w14:textId="77777777" w:rsidR="00871067" w:rsidRDefault="00871067" w:rsidP="00871067">
      <w:pPr>
        <w:pStyle w:val="Code"/>
      </w:pPr>
      <w:r>
        <w:t xml:space="preserve">            for(let i = 1; i &lt; Arc.requiredPoints; ++i)</w:t>
      </w:r>
    </w:p>
    <w:p w14:paraId="2845F826" w14:textId="77777777" w:rsidR="00871067" w:rsidRDefault="00871067" w:rsidP="00871067">
      <w:pPr>
        <w:pStyle w:val="Code"/>
      </w:pPr>
      <w:r>
        <w:t xml:space="preserve">                points.push(point = genNextPoint(point));</w:t>
      </w:r>
    </w:p>
    <w:p w14:paraId="1F4D896C" w14:textId="77777777" w:rsidR="00871067" w:rsidRDefault="00871067" w:rsidP="00871067">
      <w:pPr>
        <w:pStyle w:val="Code"/>
      </w:pPr>
      <w:r>
        <w:t xml:space="preserve">            return new Arc(points);</w:t>
      </w:r>
    </w:p>
    <w:p w14:paraId="7C9DAFE0" w14:textId="77777777" w:rsidR="00871067" w:rsidRDefault="00871067" w:rsidP="00871067">
      <w:pPr>
        <w:pStyle w:val="Code"/>
      </w:pPr>
      <w:r>
        <w:t xml:space="preserve">        }</w:t>
      </w:r>
    </w:p>
    <w:p w14:paraId="487114B1" w14:textId="77777777" w:rsidR="00871067" w:rsidRDefault="00871067" w:rsidP="00871067">
      <w:pPr>
        <w:pStyle w:val="Code"/>
      </w:pPr>
      <w:r>
        <w:t xml:space="preserve">        else</w:t>
      </w:r>
    </w:p>
    <w:p w14:paraId="3533AEEE" w14:textId="77777777" w:rsidR="00871067" w:rsidRDefault="00871067" w:rsidP="00871067">
      <w:pPr>
        <w:pStyle w:val="Code"/>
      </w:pPr>
      <w:r>
        <w:t xml:space="preserve">        {</w:t>
      </w:r>
    </w:p>
    <w:p w14:paraId="1ACAB821" w14:textId="77777777" w:rsidR="00871067" w:rsidRDefault="00871067" w:rsidP="00871067">
      <w:pPr>
        <w:pStyle w:val="Code"/>
      </w:pPr>
      <w:r>
        <w:t xml:space="preserve">            let points = [ point ];</w:t>
      </w:r>
    </w:p>
    <w:p w14:paraId="6E069164" w14:textId="77777777" w:rsidR="00871067" w:rsidRDefault="00871067" w:rsidP="00871067">
      <w:pPr>
        <w:pStyle w:val="Code"/>
      </w:pPr>
      <w:r>
        <w:t xml:space="preserve">            for(let i = 1; i &lt; Bezier.requiredPoints; ++i)</w:t>
      </w:r>
    </w:p>
    <w:p w14:paraId="0D04AD81" w14:textId="77777777" w:rsidR="00871067" w:rsidRDefault="00871067" w:rsidP="00871067">
      <w:pPr>
        <w:pStyle w:val="Code"/>
      </w:pPr>
      <w:r>
        <w:t xml:space="preserve">                points.push(point = genNextPoint(point));</w:t>
      </w:r>
    </w:p>
    <w:p w14:paraId="0780F13A" w14:textId="77777777" w:rsidR="00871067" w:rsidRDefault="00871067" w:rsidP="00871067">
      <w:pPr>
        <w:pStyle w:val="Code"/>
      </w:pPr>
      <w:r>
        <w:lastRenderedPageBreak/>
        <w:t xml:space="preserve">            return new Bezier(points);</w:t>
      </w:r>
    </w:p>
    <w:p w14:paraId="78B2FCDB" w14:textId="77777777" w:rsidR="00871067" w:rsidRDefault="00871067" w:rsidP="00871067">
      <w:pPr>
        <w:pStyle w:val="Code"/>
      </w:pPr>
      <w:r>
        <w:t xml:space="preserve">        }</w:t>
      </w:r>
    </w:p>
    <w:p w14:paraId="059B6602" w14:textId="77777777" w:rsidR="00871067" w:rsidRDefault="00871067" w:rsidP="00871067">
      <w:pPr>
        <w:pStyle w:val="Code"/>
      </w:pPr>
      <w:r>
        <w:t xml:space="preserve">    }</w:t>
      </w:r>
    </w:p>
    <w:p w14:paraId="7BDCA9E8" w14:textId="35A5055D" w:rsidR="00871067" w:rsidRDefault="00871067" w:rsidP="00871067">
      <w:pPr>
        <w:pStyle w:val="Code"/>
      </w:pPr>
      <w:r>
        <w:t>}</w:t>
      </w:r>
    </w:p>
    <w:p w14:paraId="2E9D8B49" w14:textId="77777777" w:rsidR="006C7ACB" w:rsidRDefault="006C7ACB" w:rsidP="00C24FCA"/>
    <w:p w14:paraId="752E2AB0" w14:textId="6EA2B8FA" w:rsidR="00871067" w:rsidRDefault="00871067" w:rsidP="00C24FCA">
      <w:r>
        <w:t>At the end of each stroke, there is another random number that is generated to see if we want to add a finishing touch to the part.  From the final point that marks the end of the stroke, we can either add a circle or a tick depending on another number that is randomly generated.  That’s it; we are done with our very first stroke, now we continue generating the remaining strokes to complete our first part. Once the part is done, we see if there are any parts left to be generated, if there are no more parts to be generated, we are left with the final product th</w:t>
      </w:r>
      <w:r w:rsidR="00AE4762">
        <w:t>at will be drawn on the screen that can be seen in Figure 3.</w:t>
      </w:r>
    </w:p>
    <w:p w14:paraId="79484B17" w14:textId="77777777" w:rsidR="003C6D81" w:rsidRDefault="003C6D81" w:rsidP="00C24FCA"/>
    <w:p w14:paraId="3389640E" w14:textId="1E5E5A89" w:rsidR="003C6D81" w:rsidRDefault="003C6D81" w:rsidP="00C24FCA">
      <w:r>
        <w:rPr>
          <w:noProof/>
          <w:lang w:eastAsia="ja-JP"/>
        </w:rPr>
        <w:drawing>
          <wp:inline distT="0" distB="0" distL="0" distR="0" wp14:anchorId="24C40081" wp14:editId="37740749">
            <wp:extent cx="5669280" cy="32804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69280" cy="3280430"/>
                    </a:xfrm>
                    <a:prstGeom prst="rect">
                      <a:avLst/>
                    </a:prstGeom>
                  </pic:spPr>
                </pic:pic>
              </a:graphicData>
            </a:graphic>
          </wp:inline>
        </w:drawing>
      </w:r>
    </w:p>
    <w:p w14:paraId="6575ADCF" w14:textId="510549E9" w:rsidR="003C6D81" w:rsidRPr="00C24FCA" w:rsidRDefault="003C6D81" w:rsidP="00C24FCA">
      <w:r>
        <w:t>Figure 3         The final product</w:t>
      </w:r>
      <w:bookmarkStart w:id="0" w:name="_GoBack"/>
      <w:bookmarkEnd w:id="0"/>
    </w:p>
    <w:p w14:paraId="66ECADF2" w14:textId="77777777" w:rsidR="00780077" w:rsidRDefault="002B16B9" w:rsidP="00780077">
      <w:pPr>
        <w:pStyle w:val="Heading1"/>
      </w:pPr>
      <w:r>
        <w:t>2</w:t>
      </w:r>
      <w:r>
        <w:tab/>
      </w:r>
      <w:r w:rsidR="00780077">
        <w:t>Headings and Styles</w:t>
      </w:r>
    </w:p>
    <w:p w14:paraId="20DA11A8" w14:textId="77777777"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r w:rsidRPr="00DB3D3E">
        <w:rPr>
          <w:rStyle w:val="CodeChar"/>
        </w:rPr>
        <w:t>iCount</w:t>
      </w:r>
      <w:r w:rsidRPr="00780077">
        <w:t>, then make sure the particular code reference is in the Code style (Courier New 12 point).</w:t>
      </w:r>
    </w:p>
    <w:p w14:paraId="68E40D5B" w14:textId="77777777"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w:t>
      </w:r>
      <w:r w:rsidR="003931C4">
        <w:lastRenderedPageBreak/>
        <w:t>but make your titles helpful to understanding what follows.</w:t>
      </w:r>
    </w:p>
    <w:p w14:paraId="0FE14629" w14:textId="77777777" w:rsidR="00DB3D3E" w:rsidRDefault="00DB3D3E"/>
    <w:p w14:paraId="11F7688C" w14:textId="77777777" w:rsidR="00DB3D3E" w:rsidRDefault="002B16B9" w:rsidP="00DB3D3E">
      <w:pPr>
        <w:pStyle w:val="Heading1"/>
      </w:pPr>
      <w:r>
        <w:t>4</w:t>
      </w:r>
      <w:r>
        <w:tab/>
      </w:r>
      <w:r w:rsidR="00DB3D3E">
        <w:t>Figures and Tables</w:t>
      </w:r>
    </w:p>
    <w:p w14:paraId="5B7279A1" w14:textId="77777777" w:rsidR="00DB3D3E" w:rsidRDefault="002B16B9" w:rsidP="00DB3D3E">
      <w:pPr>
        <w:pStyle w:val="Heading2"/>
      </w:pPr>
      <w:r>
        <w:t>4.1</w:t>
      </w:r>
      <w:r>
        <w:tab/>
      </w:r>
      <w:r w:rsidR="00DB3D3E">
        <w:t>Figures</w:t>
      </w:r>
    </w:p>
    <w:p w14:paraId="51B10D39" w14:textId="77777777" w:rsidR="00DB3D3E" w:rsidRDefault="00DB3D3E" w:rsidP="00DB3D3E">
      <w:r>
        <w:t>(Note: The previous two consecutive headings without text between them is a problem. This is called a stacked heading and isn’t allowed. You’ll need to break these up with at least one sentence of normal text.)</w:t>
      </w:r>
    </w:p>
    <w:p w14:paraId="10552797" w14:textId="77777777" w:rsidR="00DB3D3E" w:rsidRDefault="00DB3D3E" w:rsidP="00DB3D3E"/>
    <w:p w14:paraId="2DDC8434" w14:textId="77777777"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14:paraId="7FC88924" w14:textId="77777777" w:rsidR="00DB3D3E" w:rsidRDefault="00DB3D3E" w:rsidP="00DB3D3E">
      <w:pPr>
        <w:rPr>
          <w:noProof/>
        </w:rPr>
      </w:pPr>
    </w:p>
    <w:p w14:paraId="4B422A81" w14:textId="77777777" w:rsidR="00DB3D3E" w:rsidRDefault="006419AC" w:rsidP="00DB3D3E">
      <w:r w:rsidRPr="008B16EE">
        <w:rPr>
          <w:noProof/>
          <w:lang w:eastAsia="ja-JP"/>
        </w:rPr>
        <w:drawing>
          <wp:inline distT="0" distB="0" distL="0" distR="0" wp14:anchorId="3AAA1B02" wp14:editId="2ADAE1A3">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14:paraId="44657D97" w14:textId="77777777" w:rsidR="00DB3D3E" w:rsidRDefault="00DB3D3E" w:rsidP="00DB3D3E">
      <w:r>
        <w:t>Figure 1</w:t>
      </w:r>
      <w:r w:rsidR="00365291">
        <w:tab/>
      </w:r>
      <w:r>
        <w:t>Overlap testing is problematic for small, fast moving objects, like bullets.</w:t>
      </w:r>
    </w:p>
    <w:p w14:paraId="048FE4D3" w14:textId="77777777" w:rsidR="00DB3D3E" w:rsidRDefault="00DB3D3E" w:rsidP="00DB3D3E"/>
    <w:p w14:paraId="1F4A1366" w14:textId="77777777"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(.ai), PDF, or EPS.</w:t>
      </w:r>
    </w:p>
    <w:p w14:paraId="77D6F1FD" w14:textId="77777777" w:rsidR="00365291" w:rsidRDefault="002B16B9" w:rsidP="00365291">
      <w:pPr>
        <w:pStyle w:val="Heading2"/>
      </w:pPr>
      <w:r>
        <w:t>4.2</w:t>
      </w:r>
      <w:r>
        <w:tab/>
      </w:r>
      <w:r w:rsidR="00365291">
        <w:t>Tables</w:t>
      </w:r>
    </w:p>
    <w:p w14:paraId="0C0E711F" w14:textId="77777777"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14:paraId="21166FA1" w14:textId="77777777" w:rsidR="00365291" w:rsidRDefault="00365291" w:rsidP="00365291"/>
    <w:p w14:paraId="74C54442" w14:textId="77777777"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685"/>
        <w:gridCol w:w="2770"/>
        <w:gridCol w:w="2689"/>
      </w:tblGrid>
      <w:tr w:rsidR="00365291" w14:paraId="5845DA84" w14:textId="77777777" w:rsidTr="00365291">
        <w:tc>
          <w:tcPr>
            <w:tcW w:w="3888" w:type="dxa"/>
          </w:tcPr>
          <w:p w14:paraId="4ED890D6" w14:textId="77777777" w:rsidR="00365291" w:rsidRDefault="00365291" w:rsidP="00DB3D3E">
            <w:r w:rsidRPr="00365291">
              <w:t>Player Sequence</w:t>
            </w:r>
          </w:p>
        </w:tc>
        <w:tc>
          <w:tcPr>
            <w:tcW w:w="2880" w:type="dxa"/>
          </w:tcPr>
          <w:p w14:paraId="65393B21" w14:textId="77777777" w:rsidR="00365291" w:rsidRDefault="00365291" w:rsidP="00DB3D3E">
            <w:r>
              <w:t>Occurrences</w:t>
            </w:r>
          </w:p>
        </w:tc>
        <w:tc>
          <w:tcPr>
            <w:tcW w:w="2808" w:type="dxa"/>
          </w:tcPr>
          <w:p w14:paraId="5F9E5593" w14:textId="77777777" w:rsidR="00365291" w:rsidRDefault="00365291" w:rsidP="00DB3D3E">
            <w:r>
              <w:t>Frequency</w:t>
            </w:r>
          </w:p>
        </w:tc>
      </w:tr>
      <w:tr w:rsidR="00365291" w14:paraId="5CBF68DE" w14:textId="77777777" w:rsidTr="00365291">
        <w:tc>
          <w:tcPr>
            <w:tcW w:w="3888" w:type="dxa"/>
          </w:tcPr>
          <w:p w14:paraId="0ADCEC4C" w14:textId="77777777" w:rsidR="00365291" w:rsidRDefault="00365291" w:rsidP="00DB3D3E">
            <w:r>
              <w:t>Low Kick, Low Punch, Uppercut</w:t>
            </w:r>
          </w:p>
        </w:tc>
        <w:tc>
          <w:tcPr>
            <w:tcW w:w="2880" w:type="dxa"/>
          </w:tcPr>
          <w:p w14:paraId="5861DA21" w14:textId="77777777" w:rsidR="00365291" w:rsidRDefault="00365291" w:rsidP="00DB3D3E">
            <w:r>
              <w:t>10 times</w:t>
            </w:r>
          </w:p>
        </w:tc>
        <w:tc>
          <w:tcPr>
            <w:tcW w:w="2808" w:type="dxa"/>
          </w:tcPr>
          <w:p w14:paraId="3CF9F882" w14:textId="77777777" w:rsidR="00365291" w:rsidRDefault="00365291" w:rsidP="00DB3D3E">
            <w:r>
              <w:t>50%</w:t>
            </w:r>
          </w:p>
        </w:tc>
      </w:tr>
      <w:tr w:rsidR="00365291" w14:paraId="2CEF13EA" w14:textId="77777777" w:rsidTr="00365291">
        <w:tc>
          <w:tcPr>
            <w:tcW w:w="3888" w:type="dxa"/>
          </w:tcPr>
          <w:p w14:paraId="3626FE17" w14:textId="77777777" w:rsidR="00365291" w:rsidRDefault="00365291" w:rsidP="00DB3D3E">
            <w:r>
              <w:t>Low Kick, Low Punch, Low Punch</w:t>
            </w:r>
          </w:p>
        </w:tc>
        <w:tc>
          <w:tcPr>
            <w:tcW w:w="2880" w:type="dxa"/>
          </w:tcPr>
          <w:p w14:paraId="10EE9259" w14:textId="77777777" w:rsidR="00365291" w:rsidRDefault="00365291" w:rsidP="00DB3D3E">
            <w:r>
              <w:t>7 times</w:t>
            </w:r>
          </w:p>
        </w:tc>
        <w:tc>
          <w:tcPr>
            <w:tcW w:w="2808" w:type="dxa"/>
          </w:tcPr>
          <w:p w14:paraId="2B711994" w14:textId="77777777" w:rsidR="00365291" w:rsidRDefault="00365291" w:rsidP="00DB3D3E">
            <w:r>
              <w:t>35%</w:t>
            </w:r>
          </w:p>
        </w:tc>
      </w:tr>
      <w:tr w:rsidR="00365291" w14:paraId="6C0E4F4E" w14:textId="77777777" w:rsidTr="00365291">
        <w:tc>
          <w:tcPr>
            <w:tcW w:w="3888" w:type="dxa"/>
          </w:tcPr>
          <w:p w14:paraId="6ADBC6FB" w14:textId="77777777" w:rsidR="00365291" w:rsidRDefault="00365291" w:rsidP="00DB3D3E">
            <w:r>
              <w:t>Low Kick, Low Punch, Sideswipe</w:t>
            </w:r>
          </w:p>
        </w:tc>
        <w:tc>
          <w:tcPr>
            <w:tcW w:w="2880" w:type="dxa"/>
          </w:tcPr>
          <w:p w14:paraId="0C6D7642" w14:textId="77777777" w:rsidR="00365291" w:rsidRDefault="00365291" w:rsidP="00DB3D3E">
            <w:r>
              <w:t>3 times</w:t>
            </w:r>
          </w:p>
        </w:tc>
        <w:tc>
          <w:tcPr>
            <w:tcW w:w="2808" w:type="dxa"/>
          </w:tcPr>
          <w:p w14:paraId="5E5E8B2E" w14:textId="77777777" w:rsidR="00365291" w:rsidRDefault="00365291" w:rsidP="00DB3D3E">
            <w:r>
              <w:t>15%</w:t>
            </w:r>
          </w:p>
        </w:tc>
      </w:tr>
    </w:tbl>
    <w:p w14:paraId="7C055D3E" w14:textId="77777777" w:rsidR="00365291" w:rsidRDefault="00365291" w:rsidP="00DB3D3E"/>
    <w:p w14:paraId="74D701BD" w14:textId="77777777" w:rsidR="00365291" w:rsidRDefault="002B16B9" w:rsidP="00365291">
      <w:pPr>
        <w:pStyle w:val="Heading1"/>
      </w:pPr>
      <w:r>
        <w:t>5</w:t>
      </w:r>
      <w:r>
        <w:tab/>
      </w:r>
      <w:r w:rsidR="00365291">
        <w:t>Code</w:t>
      </w:r>
    </w:p>
    <w:p w14:paraId="776AB75A" w14:textId="77777777" w:rsidR="00365291" w:rsidRDefault="00365291" w:rsidP="00DB3D3E">
      <w:r w:rsidRPr="00365291">
        <w:t>If you are going to include code fragments, you’ll need to follow some simple guidelines:</w:t>
      </w:r>
    </w:p>
    <w:p w14:paraId="5408F619" w14:textId="77777777" w:rsidR="00365291" w:rsidRDefault="00365291" w:rsidP="00365291">
      <w:pPr>
        <w:numPr>
          <w:ilvl w:val="0"/>
          <w:numId w:val="10"/>
        </w:numPr>
      </w:pPr>
      <w:r>
        <w:t>Make sure that the code is using the Code style (Courier New 12 point).</w:t>
      </w:r>
    </w:p>
    <w:p w14:paraId="76D60767" w14:textId="77777777" w:rsidR="00365291" w:rsidRDefault="00365291" w:rsidP="00365291">
      <w:pPr>
        <w:numPr>
          <w:ilvl w:val="0"/>
          <w:numId w:val="10"/>
        </w:numPr>
      </w:pPr>
      <w:r>
        <w:lastRenderedPageBreak/>
        <w:t>Make sure there are NO TABS in the code (replace tabs with four spaces).</w:t>
      </w:r>
    </w:p>
    <w:p w14:paraId="0BE6F0F5" w14:textId="77777777" w:rsidR="00365291" w:rsidRDefault="00365291" w:rsidP="00365291">
      <w:pPr>
        <w:numPr>
          <w:ilvl w:val="0"/>
          <w:numId w:val="10"/>
        </w:numPr>
      </w:pPr>
      <w:r>
        <w:t>Make sure every line of code is 67 characters or less to avoid wrapping.</w:t>
      </w:r>
    </w:p>
    <w:p w14:paraId="35B6A844" w14:textId="77777777"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14:paraId="3B621A8F" w14:textId="77777777" w:rsidR="00365291" w:rsidRDefault="00365291" w:rsidP="00365291">
      <w:pPr>
        <w:numPr>
          <w:ilvl w:val="0"/>
          <w:numId w:val="10"/>
        </w:numPr>
      </w:pPr>
      <w:r>
        <w:t>Include the minimum amount of code required to get your point across. You can place additional code on the book’s website, so only the pertinent parts need to take up space in your article. The following is an example of some code.</w:t>
      </w:r>
    </w:p>
    <w:p w14:paraId="3DA1C255" w14:textId="77777777" w:rsidR="00365291" w:rsidRDefault="00365291" w:rsidP="00365291">
      <w:pPr>
        <w:numPr>
          <w:ilvl w:val="0"/>
          <w:numId w:val="10"/>
        </w:numPr>
      </w:pPr>
      <w:r>
        <w:t>Word will auto-capitalize the first letter of sentences, so watch out for this in your code.</w:t>
      </w:r>
    </w:p>
    <w:p w14:paraId="01A8FD51" w14:textId="77777777" w:rsidR="00365291" w:rsidRDefault="00365291" w:rsidP="00DB3D3E"/>
    <w:p w14:paraId="4B0AB603" w14:textId="77777777" w:rsidR="00365291" w:rsidRDefault="002B16B9" w:rsidP="002B16B9">
      <w:pPr>
        <w:pStyle w:val="Heading2"/>
      </w:pPr>
      <w:r>
        <w:t>5.1</w:t>
      </w:r>
      <w:r>
        <w:tab/>
      </w:r>
      <w:r w:rsidR="00365291">
        <w:t>Code Listings</w:t>
      </w:r>
    </w:p>
    <w:p w14:paraId="74F563A9" w14:textId="77777777"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14:paraId="04FD3625" w14:textId="77777777" w:rsidR="002B16B9" w:rsidRDefault="002B16B9" w:rsidP="00DB3D3E"/>
    <w:p w14:paraId="0112E4B7" w14:textId="77777777" w:rsidR="002B16B9" w:rsidRDefault="002B16B9" w:rsidP="00DB3D3E">
      <w:r>
        <w:t>Listing 1</w:t>
      </w:r>
      <w:r>
        <w:tab/>
        <w:t>Function to add one to an integer.</w:t>
      </w:r>
    </w:p>
    <w:p w14:paraId="4CDCE798" w14:textId="77777777" w:rsidR="002B16B9" w:rsidRDefault="002B16B9" w:rsidP="002B16B9">
      <w:pPr>
        <w:pStyle w:val="Code"/>
      </w:pPr>
      <w:r>
        <w:t>int AddOne(int a)</w:t>
      </w:r>
    </w:p>
    <w:p w14:paraId="51AD8504" w14:textId="77777777" w:rsidR="002B16B9" w:rsidRDefault="002B16B9" w:rsidP="002B16B9">
      <w:pPr>
        <w:pStyle w:val="Code"/>
      </w:pPr>
      <w:r>
        <w:t>{</w:t>
      </w:r>
    </w:p>
    <w:p w14:paraId="08D4C4BF" w14:textId="77777777" w:rsidR="002B16B9" w:rsidRDefault="002B16B9" w:rsidP="002B16B9">
      <w:pPr>
        <w:pStyle w:val="Code"/>
      </w:pPr>
      <w:r>
        <w:t xml:space="preserve">    return a + 1;</w:t>
      </w:r>
    </w:p>
    <w:p w14:paraId="658C8224" w14:textId="77777777" w:rsidR="002B16B9" w:rsidRDefault="002B16B9" w:rsidP="002B16B9">
      <w:pPr>
        <w:pStyle w:val="Code"/>
      </w:pPr>
      <w:r>
        <w:t xml:space="preserve">} </w:t>
      </w:r>
    </w:p>
    <w:p w14:paraId="5A69861A" w14:textId="77777777" w:rsidR="002B16B9" w:rsidRDefault="002B16B9" w:rsidP="00DB3D3E"/>
    <w:p w14:paraId="1D4A8A49" w14:textId="77777777" w:rsidR="002B16B9" w:rsidRDefault="002B16B9" w:rsidP="002B16B9">
      <w:pPr>
        <w:pStyle w:val="Heading1"/>
      </w:pPr>
      <w:r>
        <w:t>6</w:t>
      </w:r>
      <w:r>
        <w:tab/>
        <w:t>Equations</w:t>
      </w:r>
    </w:p>
    <w:p w14:paraId="4FA7C924" w14:textId="77777777"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14:paraId="72DC53E0" w14:textId="77777777" w:rsidR="00AC5472" w:rsidRDefault="00AC5472" w:rsidP="00DB3D3E"/>
    <w:p w14:paraId="098AA480" w14:textId="77777777" w:rsidR="002B16B9" w:rsidRDefault="00371E16"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14:paraId="26D57A2C" w14:textId="77777777" w:rsidR="002B16B9" w:rsidRDefault="002B16B9" w:rsidP="00DB3D3E"/>
    <w:p w14:paraId="66BCC23F" w14:textId="77777777" w:rsidR="00365291" w:rsidRDefault="002B16B9" w:rsidP="00365291">
      <w:pPr>
        <w:pStyle w:val="Heading1"/>
      </w:pPr>
      <w:r>
        <w:t>7</w:t>
      </w:r>
      <w:r>
        <w:tab/>
      </w:r>
      <w:r w:rsidR="00365291">
        <w:t>Editing</w:t>
      </w:r>
    </w:p>
    <w:p w14:paraId="7274EA0A" w14:textId="77777777" w:rsidR="00365291" w:rsidRDefault="00365291" w:rsidP="00DB3D3E">
      <w:r>
        <w:t>Your section editor and peers will help edit/comment on your article. When they do so, they will be using the “reviewing” tools in Word.</w:t>
      </w:r>
    </w:p>
    <w:p w14:paraId="0A4364D7" w14:textId="77777777" w:rsidR="00365291" w:rsidRDefault="00365291" w:rsidP="00AC5472">
      <w:pPr>
        <w:ind w:firstLine="720"/>
      </w:pPr>
      <w: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14:paraId="56805276" w14:textId="77777777" w:rsidR="00365291" w:rsidRDefault="00365291" w:rsidP="00AC5472">
      <w:pPr>
        <w:ind w:firstLine="720"/>
      </w:pPr>
      <w:r>
        <w:t xml:space="preserve">If your article requires heavy editing in places, section editors might help out, but you are free to adjust or rewrite these sections yourself. You’ll see the final version that will be </w:t>
      </w:r>
      <w:r>
        <w:lastRenderedPageBreak/>
        <w:t>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14:paraId="13E86837" w14:textId="77777777" w:rsidR="00365291" w:rsidRDefault="00365291" w:rsidP="00DB3D3E"/>
    <w:p w14:paraId="55F2B64F" w14:textId="1A83A9CA" w:rsidR="00365291" w:rsidRDefault="002432A1" w:rsidP="00365291">
      <w:pPr>
        <w:pStyle w:val="Heading1"/>
      </w:pPr>
      <w:r>
        <w:t>4</w:t>
      </w:r>
      <w:r w:rsidR="002B16B9">
        <w:tab/>
      </w:r>
      <w:r w:rsidR="00365291">
        <w:t>Conclusion</w:t>
      </w:r>
    </w:p>
    <w:p w14:paraId="5B48D49B" w14:textId="4415E7FB"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14:paraId="177159DC" w14:textId="77777777" w:rsidR="00813083" w:rsidRDefault="00813083" w:rsidP="00DB3D3E"/>
    <w:p w14:paraId="14112B55" w14:textId="6CCE46FC" w:rsidR="00394B1E" w:rsidRDefault="00813083" w:rsidP="00DB3D3E">
      <w:r>
        <w:t xml:space="preserve">Learning to see patterns in alphabets can range from easy to hard, but essential when making an alphabet glyph generator as it decides the type of glyphs it will produce. Some alphabets are simple, needing only a few simple strokes to construct, while other languages are more complicated, needing multiple strokes (usually disjointed) to construct. </w:t>
      </w:r>
      <w:r w:rsidR="00122303">
        <w:t xml:space="preserve">The more patterns one can derive from a range of languages, the more generic the AGG will become, hence, more versatile. </w:t>
      </w:r>
      <w:r w:rsidR="00467253">
        <w:t xml:space="preserve">Conversely, deriving patterns from a select group of languages will move the AGG towards a more specialized route. </w:t>
      </w:r>
      <w:r w:rsidR="00A74E18">
        <w:t xml:space="preserve">With this basic knowledge, you can start to consider what kind of language you are interested in making and start working on an AGG that fits your designs. </w:t>
      </w:r>
    </w:p>
    <w:p w14:paraId="71B81A5E" w14:textId="77777777" w:rsidR="00365291" w:rsidRDefault="002B16B9" w:rsidP="00365291">
      <w:pPr>
        <w:pStyle w:val="Heading1"/>
      </w:pPr>
      <w:r>
        <w:t>9</w:t>
      </w:r>
      <w:r>
        <w:tab/>
      </w:r>
      <w:r w:rsidR="00365291">
        <w:t>References</w:t>
      </w:r>
    </w:p>
    <w:p w14:paraId="3ED874B8" w14:textId="77777777"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14:paraId="11029854" w14:textId="77777777" w:rsidR="00365291" w:rsidRDefault="00365291" w:rsidP="00365291">
      <w:pPr>
        <w:pStyle w:val="Heading2"/>
      </w:pPr>
    </w:p>
    <w:p w14:paraId="2B9A8E0E" w14:textId="77777777" w:rsidR="00365291" w:rsidRDefault="002B16B9" w:rsidP="00365291">
      <w:pPr>
        <w:pStyle w:val="Heading2"/>
      </w:pPr>
      <w:r>
        <w:t>9.1</w:t>
      </w:r>
      <w:r>
        <w:tab/>
      </w:r>
      <w:r w:rsidR="00365291">
        <w:t>Authored book:</w:t>
      </w:r>
    </w:p>
    <w:p w14:paraId="63488A1F" w14:textId="77777777" w:rsidR="00365291" w:rsidRDefault="00365291" w:rsidP="00365291">
      <w:r>
        <w:t>[Woods 06] Woods, D.D. and E. Hollnagel. 2006</w:t>
      </w:r>
      <w:r w:rsidRPr="00365291">
        <w:rPr>
          <w:i/>
        </w:rPr>
        <w:t>. Joint cognitive systems</w:t>
      </w:r>
      <w:r>
        <w:t>. Boca Raton: Taylor &amp; Francis.</w:t>
      </w:r>
    </w:p>
    <w:p w14:paraId="70E7BBB3" w14:textId="77777777" w:rsidR="00365291" w:rsidRDefault="00365291" w:rsidP="00365291">
      <w:pPr>
        <w:pStyle w:val="Heading3"/>
      </w:pPr>
    </w:p>
    <w:p w14:paraId="0518A636" w14:textId="77777777" w:rsidR="00365291" w:rsidRDefault="002B16B9" w:rsidP="00365291">
      <w:pPr>
        <w:pStyle w:val="Heading2"/>
      </w:pPr>
      <w:r>
        <w:t>9.2</w:t>
      </w:r>
      <w:r>
        <w:tab/>
      </w:r>
      <w:r w:rsidR="00365291">
        <w:t>Chapter in multiauthored book:</w:t>
      </w:r>
    </w:p>
    <w:p w14:paraId="1DAD138D" w14:textId="77777777" w:rsidR="00365291" w:rsidRPr="00365291" w:rsidRDefault="00365291" w:rsidP="00365291">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13D3C8F7" w14:textId="77777777" w:rsidR="00365291" w:rsidRDefault="00365291" w:rsidP="00365291">
      <w:pPr>
        <w:pStyle w:val="Heading3"/>
      </w:pPr>
    </w:p>
    <w:p w14:paraId="3ED15CCF" w14:textId="77777777" w:rsidR="00365291" w:rsidRDefault="002B16B9" w:rsidP="00365291">
      <w:pPr>
        <w:pStyle w:val="Heading2"/>
      </w:pPr>
      <w:r>
        <w:t>9.3</w:t>
      </w:r>
      <w:r>
        <w:tab/>
      </w:r>
      <w:r w:rsidR="00365291">
        <w:t>Journals:</w:t>
      </w:r>
    </w:p>
    <w:p w14:paraId="00E24A11" w14:textId="77777777" w:rsidR="00365291" w:rsidRDefault="00365291" w:rsidP="00365291">
      <w:r>
        <w:t xml:space="preserve">[Terborgh 74] Terborgh, J. 1974. Preservation of natural diversity. </w:t>
      </w:r>
      <w:r w:rsidRPr="00365291">
        <w:rPr>
          <w:i/>
        </w:rPr>
        <w:t xml:space="preserve">BioScience </w:t>
      </w:r>
      <w:r>
        <w:t>24:715-22.</w:t>
      </w:r>
    </w:p>
    <w:p w14:paraId="044031FD" w14:textId="77777777" w:rsidR="00365291" w:rsidRDefault="00365291" w:rsidP="00365291">
      <w:pPr>
        <w:pStyle w:val="Heading3"/>
      </w:pPr>
    </w:p>
    <w:p w14:paraId="2DCA7926" w14:textId="77777777" w:rsidR="00365291" w:rsidRDefault="002B16B9" w:rsidP="00365291">
      <w:pPr>
        <w:pStyle w:val="Heading2"/>
      </w:pPr>
      <w:r>
        <w:t>9.4</w:t>
      </w:r>
      <w:r>
        <w:tab/>
      </w:r>
      <w:r w:rsidR="00365291">
        <w:t>Electronic journal:</w:t>
      </w:r>
    </w:p>
    <w:p w14:paraId="4B967BA8" w14:textId="77777777" w:rsidR="00365291" w:rsidRDefault="00365291" w:rsidP="00365291">
      <w:r>
        <w:t xml:space="preserve">[Testa 00] Testa, B., and L. B. Kier. 2000. Emergence and dissolvence in the self-organisation of complex systems. </w:t>
      </w:r>
      <w:r w:rsidRPr="00365291">
        <w:rPr>
          <w:i/>
        </w:rPr>
        <w:t xml:space="preserve">Entropy </w:t>
      </w:r>
      <w:r>
        <w:t>2, no. 1 (March): 1-25. http://www.mdpi.org/entropy/papers/e2010001.pdf.</w:t>
      </w:r>
    </w:p>
    <w:p w14:paraId="6712B635" w14:textId="77777777" w:rsidR="00365291" w:rsidRDefault="00365291" w:rsidP="00365291">
      <w:pPr>
        <w:pStyle w:val="Heading3"/>
      </w:pPr>
    </w:p>
    <w:p w14:paraId="53E4ED10" w14:textId="77777777" w:rsidR="00365291" w:rsidRDefault="002B16B9" w:rsidP="00365291">
      <w:pPr>
        <w:pStyle w:val="Heading2"/>
      </w:pPr>
      <w:r>
        <w:t>9.5</w:t>
      </w:r>
      <w:r>
        <w:tab/>
      </w:r>
      <w:r w:rsidR="00365291">
        <w:t>Unpublished Documents:</w:t>
      </w:r>
    </w:p>
    <w:p w14:paraId="1067688A" w14:textId="77777777" w:rsidR="00365291" w:rsidRDefault="00365291" w:rsidP="00365291">
      <w:r>
        <w:t>[Schwartz 00] Schwartz, G. J. 2000. Multiwavelength analyses of classical carbon-oxygen novae. PhD diss., Arizona State Univ.</w:t>
      </w:r>
    </w:p>
    <w:p w14:paraId="6A2234EC" w14:textId="77777777" w:rsidR="00365291" w:rsidRDefault="00365291" w:rsidP="00365291">
      <w:r>
        <w:t>[O’Guinn 87] O’Guinn, T. C. 1987. Touching greatness. Paper presented at the annual meeting of the American Psychological Association, New York.</w:t>
      </w:r>
    </w:p>
    <w:p w14:paraId="3D5523D1" w14:textId="77777777" w:rsidR="00365291" w:rsidRDefault="00365291" w:rsidP="00365291">
      <w:pPr>
        <w:pStyle w:val="Heading3"/>
      </w:pPr>
    </w:p>
    <w:p w14:paraId="064BD9DA" w14:textId="77777777" w:rsidR="00365291" w:rsidRDefault="002B16B9" w:rsidP="00365291">
      <w:pPr>
        <w:pStyle w:val="Heading2"/>
      </w:pPr>
      <w:r>
        <w:t>9.6</w:t>
      </w:r>
      <w:r>
        <w:tab/>
      </w:r>
      <w:r w:rsidR="00365291">
        <w:t>Online Documents:</w:t>
      </w:r>
    </w:p>
    <w:p w14:paraId="26F13A44" w14:textId="77777777" w:rsidR="00365291" w:rsidRDefault="00365291" w:rsidP="00365291">
      <w:r>
        <w:t>[Adamic 99] Adamic, L.A., and B.A. Huberman. 1999. The nature of markets in the World Wide Web. Working paper, Xerox Palo Alto Research Center. http://www.parc.xerox.com/istl/groups/</w:t>
      </w:r>
    </w:p>
    <w:p w14:paraId="0F5513C7" w14:textId="77777777" w:rsidR="00365291" w:rsidRDefault="00365291" w:rsidP="00365291">
      <w:r>
        <w:t>iea/www/webmarkets.html (accessed March 12, 2001).</w:t>
      </w:r>
    </w:p>
    <w:p w14:paraId="4DE4814C" w14:textId="77777777"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14:paraId="52412FCD" w14:textId="77777777" w:rsidR="00365291" w:rsidRDefault="00365291" w:rsidP="00DB3D3E"/>
    <w:p w14:paraId="29D3BA98" w14:textId="77777777" w:rsidR="00A81193" w:rsidRDefault="00A81193" w:rsidP="00A81193"/>
    <w:sectPr w:rsidR="00A81193" w:rsidSect="00AC5472">
      <w:headerReference w:type="even" r:id="rId15"/>
      <w:headerReference w:type="default" r:id="rId16"/>
      <w:footerReference w:type="even" r:id="rId17"/>
      <w:footerReference w:type="default" r:id="rId18"/>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F05C9" w14:textId="77777777" w:rsidR="00371E16" w:rsidRDefault="00371E16">
      <w:r>
        <w:separator/>
      </w:r>
    </w:p>
  </w:endnote>
  <w:endnote w:type="continuationSeparator" w:id="0">
    <w:p w14:paraId="1489ABA0" w14:textId="77777777" w:rsidR="00371E16" w:rsidRDefault="0037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190D9" w14:textId="77777777" w:rsidR="00371E16" w:rsidRDefault="00371E16">
      <w:r>
        <w:separator/>
      </w:r>
    </w:p>
  </w:footnote>
  <w:footnote w:type="continuationSeparator" w:id="0">
    <w:p w14:paraId="2E7E636C" w14:textId="77777777" w:rsidR="00371E16" w:rsidRDefault="00371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3C6D81">
      <w:rPr>
        <w:rStyle w:val="PageNumber"/>
        <w:noProof/>
      </w:rPr>
      <w:t>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6"/>
  </w:num>
  <w:num w:numId="6">
    <w:abstractNumId w:val="3"/>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76"/>
    <w:rsid w:val="00104CED"/>
    <w:rsid w:val="00116874"/>
    <w:rsid w:val="00122303"/>
    <w:rsid w:val="00140F8B"/>
    <w:rsid w:val="001617A7"/>
    <w:rsid w:val="0018660C"/>
    <w:rsid w:val="00187A5C"/>
    <w:rsid w:val="00192101"/>
    <w:rsid w:val="001B51D8"/>
    <w:rsid w:val="001D51C5"/>
    <w:rsid w:val="001F606D"/>
    <w:rsid w:val="002432A1"/>
    <w:rsid w:val="002B16B9"/>
    <w:rsid w:val="002C1899"/>
    <w:rsid w:val="002C586B"/>
    <w:rsid w:val="00307C76"/>
    <w:rsid w:val="00345CBB"/>
    <w:rsid w:val="00365291"/>
    <w:rsid w:val="00371E16"/>
    <w:rsid w:val="003931C4"/>
    <w:rsid w:val="00393EC0"/>
    <w:rsid w:val="00394B1E"/>
    <w:rsid w:val="003A26F9"/>
    <w:rsid w:val="003C6D81"/>
    <w:rsid w:val="004364E8"/>
    <w:rsid w:val="00467253"/>
    <w:rsid w:val="004964C4"/>
    <w:rsid w:val="00497D7C"/>
    <w:rsid w:val="004B0219"/>
    <w:rsid w:val="004F7891"/>
    <w:rsid w:val="00544653"/>
    <w:rsid w:val="0058138E"/>
    <w:rsid w:val="005E0606"/>
    <w:rsid w:val="005E7C13"/>
    <w:rsid w:val="006134B4"/>
    <w:rsid w:val="006419AC"/>
    <w:rsid w:val="00643E18"/>
    <w:rsid w:val="00647B1D"/>
    <w:rsid w:val="006C7ACB"/>
    <w:rsid w:val="006D2FB4"/>
    <w:rsid w:val="006E592E"/>
    <w:rsid w:val="00780077"/>
    <w:rsid w:val="00790B29"/>
    <w:rsid w:val="007E04E0"/>
    <w:rsid w:val="007F06B4"/>
    <w:rsid w:val="007F7869"/>
    <w:rsid w:val="00813083"/>
    <w:rsid w:val="00871067"/>
    <w:rsid w:val="00875A2F"/>
    <w:rsid w:val="008A1A73"/>
    <w:rsid w:val="008A21B3"/>
    <w:rsid w:val="008B5CA4"/>
    <w:rsid w:val="0091562A"/>
    <w:rsid w:val="00917239"/>
    <w:rsid w:val="00921420"/>
    <w:rsid w:val="00983FB7"/>
    <w:rsid w:val="009A307F"/>
    <w:rsid w:val="00A03CBD"/>
    <w:rsid w:val="00A07608"/>
    <w:rsid w:val="00A74E18"/>
    <w:rsid w:val="00A81193"/>
    <w:rsid w:val="00AC5472"/>
    <w:rsid w:val="00AD385B"/>
    <w:rsid w:val="00AE4762"/>
    <w:rsid w:val="00AE7888"/>
    <w:rsid w:val="00B32698"/>
    <w:rsid w:val="00B36CF0"/>
    <w:rsid w:val="00B54BB4"/>
    <w:rsid w:val="00B64F25"/>
    <w:rsid w:val="00B70F8B"/>
    <w:rsid w:val="00B748E6"/>
    <w:rsid w:val="00B76A9B"/>
    <w:rsid w:val="00BE2FCC"/>
    <w:rsid w:val="00BE7ED0"/>
    <w:rsid w:val="00C24FCA"/>
    <w:rsid w:val="00C47538"/>
    <w:rsid w:val="00C55305"/>
    <w:rsid w:val="00C6008C"/>
    <w:rsid w:val="00C86994"/>
    <w:rsid w:val="00CA2ABB"/>
    <w:rsid w:val="00CD08A6"/>
    <w:rsid w:val="00CD49F1"/>
    <w:rsid w:val="00CE166B"/>
    <w:rsid w:val="00D432D1"/>
    <w:rsid w:val="00D728EA"/>
    <w:rsid w:val="00D91860"/>
    <w:rsid w:val="00DB3D3E"/>
    <w:rsid w:val="00DD6C6E"/>
    <w:rsid w:val="00DE4652"/>
    <w:rsid w:val="00E4361F"/>
    <w:rsid w:val="00E801EB"/>
    <w:rsid w:val="00E966CC"/>
    <w:rsid w:val="00EF44EF"/>
    <w:rsid w:val="00F9574E"/>
    <w:rsid w:val="00FA1941"/>
    <w:rsid w:val="00FA6CC8"/>
    <w:rsid w:val="00FB2BFE"/>
    <w:rsid w:val="00FC239B"/>
    <w:rsid w:val="00FF0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73F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BalloonText">
    <w:name w:val="Balloon Text"/>
    <w:basedOn w:val="Normal"/>
    <w:link w:val="BalloonTextChar"/>
    <w:semiHidden/>
    <w:unhideWhenUsed/>
    <w:rsid w:val="0011687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semiHidden/>
    <w:rsid w:val="00116874"/>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BalloonText">
    <w:name w:val="Balloon Text"/>
    <w:basedOn w:val="Normal"/>
    <w:link w:val="BalloonTextChar"/>
    <w:semiHidden/>
    <w:unhideWhenUsed/>
    <w:rsid w:val="0011687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semiHidden/>
    <w:rsid w:val="00116874"/>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3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cientscripts.com/chinese.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thebeijinger.com/sites/default/files/thebeijinger/blog-images/313215/characters.png" TargetMode="External"/><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ABC02-47F8-4655-8A01-E6D896E2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Template>
  <TotalTime>306</TotalTime>
  <Pages>9</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William</cp:lastModifiedBy>
  <cp:revision>78</cp:revision>
  <cp:lastPrinted>2002-08-09T16:47:00Z</cp:lastPrinted>
  <dcterms:created xsi:type="dcterms:W3CDTF">2014-04-15T08:09:00Z</dcterms:created>
  <dcterms:modified xsi:type="dcterms:W3CDTF">2019-07-17T05:56:00Z</dcterms:modified>
</cp:coreProperties>
</file>